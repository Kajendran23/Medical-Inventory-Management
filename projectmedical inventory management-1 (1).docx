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eg" ContentType="image/jpe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pStyle w:val="15"/>
      </w:pPr>
      <w:r>
        <w:t>MEDICAL INVENTORY MANAGEMENT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College Name : CHIKKANNA GOVERNMENT ARTS COLLEGE College Code : BRU06</w:t>
      </w:r>
    </w:p>
    <w:p>
      <w:pPr>
        <w:rPr>
          <w:b/>
          <w:bCs/>
        </w:rPr>
      </w:pPr>
      <w:r>
        <w:rPr>
          <w:b/>
          <w:bCs/>
        </w:rPr>
        <w:t>Team ID : NM2025TMID26268</w:t>
      </w:r>
      <w:bookmarkStart w:id="0" w:name="_GoBack"/>
      <w:bookmarkEnd w:id="0"/>
    </w:p>
    <w:p>
      <w:pPr>
        <w:rPr>
          <w:b/>
          <w:bCs/>
        </w:rPr>
      </w:pPr>
      <w:r>
        <w:rPr>
          <w:b/>
          <w:bCs/>
        </w:rPr>
        <w:t>Team Size : 4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Team Leader : KAJENDRAN  N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Team member : NAVEEN  T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Team member : NISHANT  T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Team member : KESAVAN  M</w:t>
      </w:r>
    </w:p>
    <w:p>
      <w:pPr>
        <w:rPr>
          <w:b/>
          <w:bCs/>
        </w:rPr>
      </w:pPr>
    </w:p>
    <w:p>
      <w:pPr>
        <w:pStyle w:val="1"/>
      </w:pPr>
      <w:r>
        <w:t>Project overview :</w:t>
      </w:r>
    </w:p>
    <w:p>
      <w:pPr>
        <w:pStyle w:val="2"/>
      </w:pPr>
      <w:r>
        <w:t>1.Introduction :</w:t>
      </w:r>
    </w:p>
    <w:p>
      <w:r>
        <w:t>The Medical Inventory Management System project aims to design and implement a streamlined solution for tracking, managing, and optimizing the use of medical supplies and equipment within a healthcare facility. The project addresses the critical need for accurate inventory control to ensure the continuous availability of essential medical items, reduce waste, and support efficient healthcare delivery.</w:t>
      </w:r>
    </w:p>
    <w:p/>
    <w:p>
      <w:r>
        <w:t>This system will enable healthcare staff to monitor inventory levels in real-time, automate reordering processes, track expiration dates, and generate reports for better decision-making. By integrating digital tools such as barcoding, RFID, and inventory management software, the project will minimize human errors, reduce operational costs, and improve compliance with regulatory standards.</w:t>
      </w:r>
    </w:p>
    <w:p/>
    <w:p>
      <w:r>
        <w:t>The system is intended to serve hospitals, clinics, pharmacies, and laboratories, providing an adaptable and user-friendly platform that supports daily operations and long-term inventory planning.</w:t>
      </w:r>
    </w:p>
    <w:p>
      <w:pPr>
        <w:pStyle w:val="2"/>
      </w:pPr>
      <w:r>
        <w:t>Milestone 1-Salesforce Account :</w:t>
      </w:r>
    </w:p>
    <w:p>
      <w:pPr>
        <w:pStyle w:val="3"/>
      </w:pPr>
      <w:r>
        <w:t>Activity 1: Creating Developer Account</w:t>
      </w:r>
    </w:p>
    <w:p>
      <w:r>
        <w:t>Creating a developer org in salesforce. </w:t>
      </w:r>
    </w:p>
    <w:p>
      <w:pPr>
        <w:numPr>
          <w:ilvl w:val="0"/>
          <w:numId w:val="1"/>
        </w:numPr>
      </w:pPr>
      <w:r>
        <w:t>Go to </w:t>
      </w:r>
      <w:r>
        <w:rPr>
          <w:rStyle w:val="22"/>
        </w:rPr>
        <w:fldChar w:fldCharType="begin"/>
      </w:r>
      <w:r>
        <w:instrText>HYPERLINK "https://developer.salesforce.com/signup"</w:instrText>
      </w:r>
      <w:r>
        <w:rPr>
          <w:rStyle w:val="22"/>
        </w:rPr>
        <w:fldChar w:fldCharType="separate"/>
      </w:r>
      <w:r>
        <w:rPr>
          <w:rStyle w:val="22"/>
        </w:rPr>
        <w:t>https://developer.salesforce.com/signup</w:t>
      </w:r>
      <w:r>
        <w:rPr>
          <w:rStyle w:val="22"/>
        </w:rPr>
        <w:fldChar w:fldCharType="end"/>
      </w:r>
    </w:p>
    <w:p>
      <w:pPr>
        <w:numPr>
          <w:ilvl w:val="0"/>
          <w:numId w:val="1"/>
        </w:numPr>
      </w:pPr>
      <w:r>
        <w:t>On the sign up form, enter the following details : </w:t>
      </w:r>
    </w:p>
    <w:p>
      <w:r>
        <w:fldChar w:fldCharType="begin"/>
      </w:r>
      <w:r>
        <w:instrText>HYPERLINK "https://developers.salesforce.com/Signup*"</w:instrText>
      </w:r>
      <w:r>
        <w:fldChar w:fldCharType="separate"/>
      </w:r>
      <w:r>
        <w:drawing>
          <wp:inline distT="0" distB="0" distL="0" distR="0">
            <wp:extent cx="5730240" cy="2941320"/>
            <wp:effectExtent l="0" t="0" r="0" b="0"/>
            <wp:docPr id="1" name="图片 1">
              <a:hlinkClick r:id="rId2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0240" cy="29413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>
      <w:pPr>
        <w:numPr>
          <w:ilvl w:val="0"/>
          <w:numId w:val="2"/>
        </w:numPr>
      </w:pPr>
      <w:r>
        <w:t>First name &amp; Last name </w:t>
      </w:r>
    </w:p>
    <w:p>
      <w:pPr>
        <w:numPr>
          <w:ilvl w:val="0"/>
          <w:numId w:val="2"/>
        </w:numPr>
      </w:pPr>
      <w:r>
        <w:t>Email </w:t>
      </w:r>
    </w:p>
    <w:p>
      <w:pPr>
        <w:numPr>
          <w:ilvl w:val="0"/>
          <w:numId w:val="2"/>
        </w:numPr>
      </w:pPr>
      <w:r>
        <w:t>Role : Developer </w:t>
      </w:r>
    </w:p>
    <w:p>
      <w:pPr>
        <w:numPr>
          <w:ilvl w:val="0"/>
          <w:numId w:val="2"/>
        </w:numPr>
      </w:pPr>
      <w:r>
        <w:t>Company : College Name </w:t>
      </w:r>
    </w:p>
    <w:p>
      <w:pPr>
        <w:numPr>
          <w:ilvl w:val="0"/>
          <w:numId w:val="2"/>
        </w:numPr>
      </w:pPr>
      <w:r>
        <w:t>County : India </w:t>
      </w:r>
    </w:p>
    <w:p>
      <w:pPr>
        <w:numPr>
          <w:ilvl w:val="0"/>
          <w:numId w:val="2"/>
        </w:numPr>
      </w:pPr>
      <w:r>
        <w:t>Postal Code : pin code </w:t>
      </w:r>
    </w:p>
    <w:p>
      <w:pPr>
        <w:numPr>
          <w:ilvl w:val="0"/>
          <w:numId w:val="2"/>
        </w:numPr>
      </w:pPr>
      <w:r>
        <w:t>Username : should be a combination of your name and company</w:t>
      </w:r>
    </w:p>
    <w:p>
      <w:r>
        <w:t>This need not be an actual email id, you can give anything in the format : username@organization.com </w:t>
      </w:r>
    </w:p>
    <w:p>
      <w:r>
        <w:t>Click on sign me up after filling these. </w:t>
      </w:r>
    </w:p>
    <w:p>
      <w:pPr>
        <w:pStyle w:val="3"/>
      </w:pPr>
      <w:r>
        <w:t>Activity 2: Account Activation</w:t>
      </w:r>
    </w:p>
    <w:p>
      <w:pPr>
        <w:numPr>
          <w:ilvl w:val="0"/>
          <w:numId w:val="3"/>
        </w:numPr>
      </w:pPr>
      <w:r>
        <w:t>Go to the inbox of the email that you used while signing up. Click on the verify account to activate your account. The email may take 5-10mins.</w:t>
      </w:r>
    </w:p>
    <w:p>
      <w:r>
        <w:t xml:space="preserve"> </w:t>
      </w:r>
      <w:r>
        <w:drawing>
          <wp:inline distT="0" distB="0" distL="0" distR="0">
            <wp:extent cx="5692140" cy="2476254"/>
            <wp:effectExtent l="0" t="0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92140" cy="2476254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t>1.Click on Verify Account</w:t>
      </w:r>
    </w:p>
    <w:p>
      <w:r>
        <w:t>2.Give a password and answer a security question and click on change password.</w:t>
      </w:r>
    </w:p>
    <w:p>
      <w:r>
        <w:drawing>
          <wp:inline distT="0" distB="0" distL="0" distR="0">
            <wp:extent cx="4503420" cy="2047321"/>
            <wp:effectExtent l="0" t="0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3420" cy="2047321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t>3.Then you will redirect to your salesforce setup page.</w:t>
      </w:r>
    </w:p>
    <w:p>
      <w:r>
        <w:drawing>
          <wp:inline distT="0" distB="0" distL="0" distR="0">
            <wp:extent cx="5730240" cy="2506980"/>
            <wp:effectExtent l="0" t="0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0240" cy="25069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Milestone 2- Objects</w:t>
      </w:r>
    </w:p>
    <w:p>
      <w:pPr>
        <w:pStyle w:val="3"/>
      </w:pPr>
      <w:r>
        <w:t xml:space="preserve"> Creating a Product Object</w:t>
      </w:r>
    </w:p>
    <w:p>
      <w:r>
        <w:t>*To create an object: Product,Purchase Order, Order Item, Inventory Transaction and Supplier objects. </w:t>
      </w:r>
    </w:p>
    <w:p>
      <w:r>
        <w:drawing>
          <wp:inline distT="0" distB="0" distL="0" distR="0">
            <wp:extent cx="5731510" cy="3223895"/>
            <wp:effectExtent l="0" t="0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19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2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25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b/>
          <w:bCs/>
        </w:rPr>
      </w:pPr>
      <w:r>
        <w:rPr>
          <w:b/>
          <w:bCs/>
        </w:rPr>
        <w:t>Milestone 3- Tabs</w:t>
      </w:r>
    </w:p>
    <w:p>
      <w:pPr>
        <w:pStyle w:val="3"/>
      </w:pPr>
      <w:r>
        <w:t>Creating a tab for Product Object</w:t>
      </w:r>
    </w:p>
    <w:p>
      <w:r>
        <w:t>*Create a tab for Product,Purchase Order, Order Item, Inventory Transaction and Supplier objects.</w:t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28" name="图片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Open Sans" w:eastAsia="Times New Roman" w:cs="Open Sans" w:hAnsi="Open Sans"/>
          <w:b/>
          <w:bCs/>
          <w:color w:val="2D2828"/>
          <w:kern w:val="0"/>
          <w:sz w:val="38"/>
          <w:szCs w:val="38"/>
          <w:lang w:eastAsia="en-IN"/>
        </w:rPr>
        <w:t xml:space="preserve"> </w:t>
      </w:r>
    </w:p>
    <w:p>
      <w:pPr>
        <w:pStyle w:val="2"/>
      </w:pPr>
      <w:r>
        <w:t>Milestone 4- The Lightning App</w:t>
      </w:r>
    </w:p>
    <w:p>
      <w:pPr>
        <w:pStyle w:val="3"/>
      </w:pPr>
      <w:r>
        <w:t> Create a Lightning App for Medical Inventory Management</w:t>
      </w:r>
    </w:p>
    <w:p>
      <w:r>
        <w:drawing>
          <wp:inline distT="0" distB="0" distL="0" distR="0">
            <wp:extent cx="5731510" cy="3223895"/>
            <wp:effectExtent l="0" t="0" r="0" b="0"/>
            <wp:docPr id="31" name="图片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3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5- Fields</w:t>
      </w:r>
    </w:p>
    <w:p>
      <w:pPr>
        <w:pStyle w:val="3"/>
      </w:pPr>
      <w:r>
        <w:t>Create a fields</w:t>
      </w:r>
    </w:p>
    <w:p>
      <w:r>
        <w:t xml:space="preserve">*Create a field for Product,Purchase Order, Order Item, Inventory Transaction and Supplier objects. </w:t>
      </w:r>
    </w:p>
    <w:tbl>
      <w:tblPr>
        <w:jc w:val="lef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40"/>
        <w:gridCol w:w="2988"/>
        <w:gridCol w:w="3878"/>
      </w:tblGrid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Object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Field Name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Data Type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Product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Product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Product Name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Product Description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 Area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Minimum Stock Level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Number(18, 0)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Current Stock Level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Number(18, 0)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Unit Price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Currency(16, 2)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Expiry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Purchase Order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Purchase Order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Supplier ID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Lookup(Supplier)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Order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Expected Delivery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Actual Delivery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Order Count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Roll-Up Summary (COUNT Order Item)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Total Order Cost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Currency(16, 2)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Order Item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Order Item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Product ID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Lookup(Product)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Purchase Order ID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Master-Detail(Purchase Order)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Quantity Ordered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Number(18, 0)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Quantity Received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Number(18, 0)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Unit Price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Formula(Currency)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Amount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Formula(Currency)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br/>
            </w:r>
          </w:p>
          <w:p>
            <w:r>
              <w:rPr>
                <w:b/>
                <w:bCs/>
              </w:rPr>
              <w:t>Inventory Transaction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br/>
            </w:r>
          </w:p>
          <w:p>
            <w:r>
              <w:t>Transaction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br/>
            </w:r>
          </w:p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Purchase Order ID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Lookup(Purchase Order)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Transaction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Transaction Type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Picklist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Total Order Cost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Formula(Currency)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Supplier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Supplier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Supplier Name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Contact Person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Phone Number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Phone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Email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Email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Address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TextArea</w:t>
            </w:r>
          </w:p>
        </w:tc>
      </w:tr>
    </w:tbl>
    <w:p/>
    <w:p>
      <w:r>
        <w:drawing>
          <wp:inline distT="0" distB="0" distL="0" distR="0">
            <wp:extent cx="5731510" cy="3223895"/>
            <wp:effectExtent l="0" t="0" r="0" b="0"/>
            <wp:docPr id="34" name="图片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3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t> *The same way to create the another (Purchase Order, Order Item, Inventory Transaction and Supplier) field objects.</w:t>
      </w:r>
    </w:p>
    <w:p>
      <w:pPr>
        <w:pStyle w:val="2"/>
      </w:pPr>
      <w:r>
        <w:t>Milestone 6 -Editing of Page Layouts</w:t>
      </w:r>
    </w:p>
    <w:p>
      <w:pPr>
        <w:pStyle w:val="3"/>
      </w:pPr>
      <w:r>
        <w:t>To edit a Page Layout</w:t>
      </w:r>
    </w:p>
    <w:p>
      <w:r>
        <w:t xml:space="preserve">*To edit a Page Layout in Product,Purchase Order, Order Item, Inventory Transaction and Supplier objects. </w:t>
      </w:r>
    </w:p>
    <w:p>
      <w:r>
        <w:drawing>
          <wp:inline distT="0" distB="0" distL="0" distR="0">
            <wp:extent cx="5731510" cy="3223895"/>
            <wp:effectExtent l="0" t="0" r="0" b="0"/>
            <wp:docPr id="37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40" name="图片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4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43" name="图片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片 4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46" name="图片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片 4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49" name="图片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5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7 - Compact Layouts</w:t>
      </w:r>
    </w:p>
    <w:p>
      <w:pPr>
        <w:pStyle w:val="3"/>
      </w:pPr>
      <w:r>
        <w:t> To create a Compact Layout</w:t>
      </w:r>
    </w:p>
    <w:p>
      <w:r>
        <w:t>*To create a Compact Layout to a product and purchase order objects.</w:t>
      </w:r>
    </w:p>
    <w:p>
      <w:r>
        <w:drawing>
          <wp:inline distT="0" distB="0" distL="0" distR="0">
            <wp:extent cx="5731510" cy="3223895"/>
            <wp:effectExtent l="0" t="0" r="0" b="0"/>
            <wp:docPr id="52" name="图片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5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55" name="图片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片 5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8 - Validation Rules</w:t>
      </w:r>
    </w:p>
    <w:p>
      <w:pPr>
        <w:rPr>
          <w:b/>
          <w:bCs/>
        </w:rPr>
      </w:pPr>
      <w:r>
        <w:rPr>
          <w:b/>
          <w:bCs/>
        </w:rPr>
        <w:t>*To create an Expected Delivery Date Validation rule to a Employee Object</w:t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58" name="图片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6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9 – Profiles</w:t>
      </w:r>
    </w:p>
    <w:p>
      <w:pPr>
        <w:pStyle w:val="3"/>
      </w:pPr>
      <w:r>
        <w:t>To create Profiles</w:t>
      </w:r>
    </w:p>
    <w:p>
      <w:r>
        <w:t>*To create a Inventory Manager and Purchase Manager profiles.</w:t>
      </w:r>
    </w:p>
    <w:p>
      <w:pPr>
        <w:rPr>
          <w:b/>
          <w:bCs/>
        </w:rPr>
      </w:pPr>
    </w:p>
    <w:p/>
    <w:p>
      <w:r>
        <w:drawing>
          <wp:inline distT="0" distB="0" distL="0" distR="0">
            <wp:extent cx="5731510" cy="3223895"/>
            <wp:effectExtent l="0" t="0" r="0" b="0"/>
            <wp:docPr id="61" name="图片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片 6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64" name="图片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片 6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67" name="图片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片 6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70" name="图片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图片 7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10 - Roles</w:t>
      </w:r>
    </w:p>
    <w:p>
      <w:pPr>
        <w:pStyle w:val="3"/>
      </w:pPr>
      <w:r>
        <w:t>Create a Roles</w:t>
      </w:r>
    </w:p>
    <w:p>
      <w:r>
        <w:t>*Create a roles for Purchasing Manager and Inventory Manager.</w:t>
      </w:r>
    </w:p>
    <w:p>
      <w:r>
        <w:drawing>
          <wp:inline distT="0" distB="0" distL="0" distR="0">
            <wp:extent cx="5731510" cy="3223895"/>
            <wp:effectExtent l="0" t="0" r="0" b="0"/>
            <wp:docPr id="73" name="图片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图片 7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76" name="图片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图片 7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12 - Permission Sets</w:t>
      </w:r>
    </w:p>
    <w:p>
      <w:pPr>
        <w:pStyle w:val="3"/>
      </w:pPr>
      <w:r>
        <w:t>Create a Permission Set</w:t>
      </w:r>
    </w:p>
    <w:p>
      <w:r>
        <w:t>*Create a Purchase Manager Create Access to permission sets.</w:t>
      </w:r>
    </w:p>
    <w:p>
      <w:r>
        <w:drawing>
          <wp:inline distT="0" distB="0" distL="0" distR="0">
            <wp:extent cx="5731510" cy="3223895"/>
            <wp:effectExtent l="0" t="0" r="0" b="0"/>
            <wp:docPr id="79" name="图片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图片 8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13 – Flows</w:t>
      </w:r>
    </w:p>
    <w:p>
      <w:pPr>
        <w:rPr>
          <w:b/>
          <w:bCs/>
        </w:rPr>
      </w:pPr>
      <w:r>
        <w:rPr>
          <w:b/>
          <w:bCs/>
        </w:rPr>
        <w:t>*Create Flow to update the Actual Delivery Date.</w:t>
      </w:r>
    </w:p>
    <w:p>
      <w:pPr>
        <w:numPr>
          <w:ilvl w:val="0"/>
          <w:numId w:val="4"/>
        </w:numPr>
      </w:pPr>
      <w:r>
        <w:t>Go to setup &gt;&gt; type Flow in quick find box &gt;&gt; Click on the Flow and Select the New Flow &gt;&gt; Start From Scratch .</w:t>
      </w:r>
    </w:p>
    <w:p>
      <w:r>
        <w:drawing>
          <wp:inline distT="0" distB="0" distL="0" distR="0">
            <wp:extent cx="5731510" cy="1396365"/>
            <wp:effectExtent l="0" t="0" r="0" b="0"/>
            <wp:docPr id="82" name="图片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图片 8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139636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r>
        <w:t>Select the record Triggered flow.Click on create.</w:t>
      </w:r>
    </w:p>
    <w:p>
      <w:r>
        <w:t>          </w:t>
      </w:r>
      <w:r>
        <w:drawing>
          <wp:inline distT="0" distB="0" distL="0" distR="0">
            <wp:extent cx="5731510" cy="2454275"/>
            <wp:effectExtent l="0" t="0" r="0" b="0"/>
            <wp:docPr id="85" name="图片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图片 8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4542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</w:pPr>
      <w:r>
        <w:t>Under Object select “Purchase Order” </w:t>
      </w:r>
    </w:p>
    <w:p>
      <w:pPr>
        <w:numPr>
          <w:ilvl w:val="0"/>
          <w:numId w:val="7"/>
        </w:numPr>
      </w:pPr>
      <w:r>
        <w:t>Select  A record is created or updated</w:t>
      </w:r>
    </w:p>
    <w:p>
      <w:r>
        <w:drawing>
          <wp:inline distT="0" distB="0" distL="0" distR="0">
            <wp:extent cx="5731510" cy="2395220"/>
            <wp:effectExtent l="0" t="0" r="0" b="0"/>
            <wp:docPr id="88" name="图片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图片 9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3952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t>Set Entry Conditions : None</w:t>
      </w:r>
    </w:p>
    <w:p>
      <w:pPr>
        <w:numPr>
          <w:ilvl w:val="0"/>
          <w:numId w:val="9"/>
        </w:numPr>
      </w:pPr>
      <w:r>
        <w:t>Select Fast Field Updates and click on Done</w:t>
      </w:r>
    </w:p>
    <w:p>
      <w:r>
        <w:t>           </w:t>
      </w:r>
      <w:r>
        <w:drawing>
          <wp:inline distT="0" distB="0" distL="0" distR="0">
            <wp:extent cx="5731510" cy="2748280"/>
            <wp:effectExtent l="0" t="0" r="0" b="0"/>
            <wp:docPr id="91" name="图片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图片 9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7482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</w:pPr>
      <w:r>
        <w:t> Under the record trigger flow click on the “+” icon and select Get Records. </w:t>
      </w:r>
    </w:p>
    <w:p>
      <w:pPr>
        <w:numPr>
          <w:ilvl w:val="0"/>
          <w:numId w:val="11"/>
        </w:numPr>
      </w:pPr>
      <w:r>
        <w:t>Enter Label as “ Get Purchase Record ”.</w:t>
      </w:r>
    </w:p>
    <w:p>
      <w:pPr>
        <w:numPr>
          <w:ilvl w:val="0"/>
          <w:numId w:val="12"/>
        </w:numPr>
      </w:pPr>
      <w:r>
        <w:t>For Object select Purchase Order.</w:t>
      </w:r>
    </w:p>
    <w:p>
      <w:pPr>
        <w:numPr>
          <w:ilvl w:val="0"/>
          <w:numId w:val="13"/>
        </w:numPr>
      </w:pPr>
      <w:r>
        <w:t>For Condition Requirements , select All Conditions are Met(AND)</w:t>
      </w:r>
    </w:p>
    <w:p>
      <w:r>
        <w:t>        For the first condition select as follows:</w:t>
      </w:r>
    </w:p>
    <w:p>
      <w:r>
        <w:t>                                 Field: Id</w:t>
      </w:r>
    </w:p>
    <w:p>
      <w:r>
        <w:t>                                 Operator: Equals</w:t>
      </w:r>
    </w:p>
    <w:p>
      <w:r>
        <w:t>                          Value: {!$Record.Id}</w:t>
      </w:r>
    </w:p>
    <w:p>
      <w:r>
        <w:t>                                  </w:t>
      </w:r>
      <w:r>
        <w:drawing>
          <wp:inline distT="0" distB="0" distL="0" distR="0">
            <wp:extent cx="5731510" cy="2726055"/>
            <wp:effectExtent l="0" t="0" r="0" b="0"/>
            <wp:docPr id="94" name="图片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图片 9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72605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</w:pPr>
      <w:r>
        <w:t> For How many Records to store Select Only the First Record.</w:t>
      </w:r>
    </w:p>
    <w:p>
      <w:pPr>
        <w:numPr>
          <w:ilvl w:val="0"/>
          <w:numId w:val="15"/>
        </w:numPr>
      </w:pPr>
      <w:r>
        <w:t>For How to Store Record Data select Choose fields and let Salesforce do the rest. Select Field: Order_Date__c.  Click on Done.</w:t>
      </w:r>
    </w:p>
    <w:p>
      <w:r>
        <w:drawing>
          <wp:inline distT="0" distB="0" distL="0" distR="0">
            <wp:extent cx="5731510" cy="2939415"/>
            <wp:effectExtent l="0" t="0" r="0" b="0"/>
            <wp:docPr id="97" name="图片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图片 9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93941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</w:pPr>
      <w:r>
        <w:t>In the Flow Builder, click on the Manager tab on the left-hand side &gt;&gt; Click on New Resource &gt;&gt; In the Resource Type dropdown, select Variable.</w:t>
      </w:r>
    </w:p>
    <w:p>
      <w:pPr>
        <w:numPr>
          <w:ilvl w:val="0"/>
          <w:numId w:val="17"/>
        </w:numPr>
      </w:pPr>
      <w:r>
        <w:t> Enter API name as ActualDeliveryDate &gt;&gt; Select Data type as Date &gt;&gt; Click on Done.</w:t>
      </w:r>
    </w:p>
    <w:p>
      <w:pPr>
        <w:numPr>
          <w:ilvl w:val="0"/>
          <w:numId w:val="18"/>
        </w:numPr>
      </w:pPr>
      <w:r>
        <w:t>From the Toolbox drag and drop Assignment element.</w:t>
      </w:r>
    </w:p>
    <w:p>
      <w:pPr>
        <w:numPr>
          <w:ilvl w:val="0"/>
          <w:numId w:val="19"/>
        </w:numPr>
      </w:pPr>
      <w:r>
        <w:t>Enter the label as “Assignment”.</w:t>
      </w:r>
    </w:p>
    <w:p>
      <w:pPr>
        <w:numPr>
          <w:ilvl w:val="0"/>
          <w:numId w:val="20"/>
        </w:numPr>
      </w:pPr>
      <w:r>
        <w:t>Set Variable Values: </w:t>
      </w:r>
    </w:p>
    <w:p>
      <w:r>
        <w:t>               a)  Variable : {!ActualDeliveryDate}</w:t>
      </w:r>
    </w:p>
    <w:p>
      <w:r>
        <w:t>                     Operator : Equals</w:t>
      </w:r>
    </w:p>
    <w:p>
      <w:r>
        <w:t>                      Value : {!$Record.Order_Date__c}</w:t>
      </w:r>
    </w:p>
    <w:p>
      <w:r>
        <w:t>               b)  Variable : {!ActualDeliveryDate}</w:t>
      </w:r>
    </w:p>
    <w:p>
      <w:r>
        <w:t>                     Operator : Add</w:t>
      </w:r>
    </w:p>
    <w:p>
      <w:r>
        <w:t>                      Value : 3</w:t>
      </w:r>
    </w:p>
    <w:p>
      <w:r>
        <w:br/>
        <w:br/>
      </w:r>
    </w:p>
    <w:p>
      <w:r>
        <w:drawing>
          <wp:inline distT="0" distB="0" distL="0" distR="0">
            <wp:extent cx="5731510" cy="2976245"/>
            <wp:effectExtent l="0" t="0" r="0" b="0"/>
            <wp:docPr id="100" name="图片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图片 10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97624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r>
        <w:t>Click Done</w:t>
      </w:r>
    </w:p>
    <w:p>
      <w:pPr>
        <w:numPr>
          <w:ilvl w:val="0"/>
          <w:numId w:val="22"/>
        </w:numPr>
      </w:pPr>
      <w:r>
        <w:t>From the Toolbox drag and drop Update Records element and connect to the Assignment element.</w:t>
      </w:r>
    </w:p>
    <w:p>
      <w:pPr>
        <w:numPr>
          <w:ilvl w:val="0"/>
          <w:numId w:val="23"/>
        </w:numPr>
      </w:pPr>
      <w:r>
        <w:t>Enter the label as “Updating Purchasing Order”.</w:t>
      </w:r>
    </w:p>
    <w:p>
      <w:pPr>
        <w:numPr>
          <w:ilvl w:val="0"/>
          <w:numId w:val="24"/>
        </w:numPr>
      </w:pPr>
      <w:r>
        <w:t>How to Find Records to Update and Set Their Values : Use the Purchase Order record that triggered the flow</w:t>
      </w:r>
    </w:p>
    <w:p>
      <w:pPr>
        <w:numPr>
          <w:ilvl w:val="0"/>
          <w:numId w:val="25"/>
        </w:numPr>
      </w:pPr>
      <w:r>
        <w:t>Set Filter Conditions : None -Always Update Record</w:t>
      </w:r>
    </w:p>
    <w:p>
      <w:pPr>
        <w:numPr>
          <w:ilvl w:val="0"/>
          <w:numId w:val="26"/>
        </w:numPr>
      </w:pPr>
      <w:r>
        <w:t>Set Field Values for the Trip Record as</w:t>
      </w:r>
    </w:p>
    <w:p>
      <w:r>
        <w:t> Field :  Actual_Delivery_Date__c</w:t>
      </w:r>
    </w:p>
    <w:p>
      <w:r>
        <w:t> Value : {!ActualDeliveryDate}</w:t>
      </w:r>
    </w:p>
    <w:p>
      <w:r>
        <w:t>      </w:t>
      </w:r>
    </w:p>
    <w:p>
      <w:r>
        <w:drawing>
          <wp:inline distT="0" distB="0" distL="0" distR="0">
            <wp:extent cx="5731510" cy="3152139"/>
            <wp:effectExtent l="0" t="0" r="0" b="0"/>
            <wp:docPr id="103" name="图片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图片 10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152139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</w:pPr>
      <w:r>
        <w:t>Click Done</w:t>
      </w:r>
    </w:p>
    <w:p>
      <w:pPr>
        <w:numPr>
          <w:ilvl w:val="0"/>
          <w:numId w:val="28"/>
        </w:numPr>
      </w:pPr>
      <w:r>
        <w:t>Save the flow as “Actual Delivery Date Updating”.</w:t>
      </w:r>
    </w:p>
    <w:p>
      <w:pPr>
        <w:numPr>
          <w:ilvl w:val="0"/>
          <w:numId w:val="29"/>
        </w:numPr>
      </w:pPr>
      <w:r>
        <w:t>Activate the flow.</w:t>
      </w:r>
    </w:p>
    <w:p>
      <w:r>
        <w:drawing>
          <wp:inline distT="0" distB="0" distL="0" distR="0">
            <wp:extent cx="5731510" cy="3159760"/>
            <wp:effectExtent l="0" t="0" r="0" b="0"/>
            <wp:docPr id="106" name="图片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图片 10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1597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14 - Triggers</w:t>
      </w:r>
    </w:p>
    <w:p>
      <w:pPr>
        <w:pStyle w:val="3"/>
      </w:pPr>
      <w:r>
        <w:t>Create a Trigger to Calculate total amount on Order Item</w:t>
      </w:r>
    </w:p>
    <w:p>
      <w:r>
        <w:t>Step 1 : Login to Salesforce:</w:t>
      </w:r>
    </w:p>
    <w:p>
      <w:r>
        <w:t>Log in to your Salesforce account with administrative privileges.</w:t>
      </w:r>
    </w:p>
    <w:p/>
    <w:p>
      <w:r>
        <w:t>Step 2: </w:t>
      </w:r>
    </w:p>
    <w:p>
      <w:r>
        <w:t>i)Navigate to Setup: Once logged in, click on the gear icon ?? (Setup) located at the top-right corner of the page. This will open the Setup menu.</w:t>
      </w:r>
    </w:p>
    <w:p/>
    <w:p>
      <w:r>
        <w:t>ii)Click on Developer Console: Click on the "Developer Console" option from the Setup menu.   This will open the Developer Console in a new browser tab or window.</w:t>
      </w:r>
    </w:p>
    <w:p/>
    <w:p>
      <w:r>
        <w:t>Step 3:</w:t>
      </w:r>
    </w:p>
    <w:p>
      <w:r>
        <w:t>i) In the Developer Console window, go to the top menu and click on "File".</w:t>
      </w:r>
    </w:p>
    <w:p/>
    <w:p>
      <w:r>
        <w:t>ii)Select New: From the dropdown menu under "File", select "New".</w:t>
      </w:r>
    </w:p>
    <w:p/>
    <w:p>
      <w:r>
        <w:t>iii)Choose Apex Trigger: This will open a new Apex Trigger editor tab.</w:t>
      </w:r>
    </w:p>
    <w:p>
      <w:r>
        <w:drawing>
          <wp:inline distT="0" distB="0" distL="0" distR="0">
            <wp:extent cx="2735580" cy="1615440"/>
            <wp:effectExtent l="0" t="0" r="0" b="0"/>
            <wp:docPr id="109" name="图片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图片 11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5580" cy="161544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t>Create an Apex Trigger:</w:t>
      </w:r>
    </w:p>
    <w:p/>
    <w:p>
      <w:r>
        <w:t>trigger CalculateTotalAmountTrigger on Order_Item__c (after insert, after update, after delete, after undelete) {</w:t>
      </w:r>
    </w:p>
    <w:p>
      <w:r>
        <w:t>    // Call the handler class to handle the logic</w:t>
      </w:r>
    </w:p>
    <w:p>
      <w:r>
        <w:t>    CalculateTotalAmountHandler.calculateTotal(Trigger.new, Trigger.old, Trigger.isInsert, Trigger.isUpdate, Trigger.isDelete, Trigger.isUndelete);</w:t>
      </w:r>
    </w:p>
    <w:p>
      <w:r>
        <w:t>}</w:t>
      </w:r>
    </w:p>
    <w:p/>
    <w:p>
      <w:r>
        <w:t>Step 4:</w:t>
      </w:r>
    </w:p>
    <w:p>
      <w:r>
        <w:t>i) In the Developer Console window, go to the top menu and click on "File".</w:t>
      </w:r>
    </w:p>
    <w:p/>
    <w:p>
      <w:r>
        <w:t>ii)Select New: From the dropdown menu under "File", select "New".</w:t>
      </w:r>
    </w:p>
    <w:p/>
    <w:p>
      <w:r>
        <w:t>iii)Choose Apex Class: Name it as CalculateTotalAmountHandler</w:t>
      </w:r>
    </w:p>
    <w:p/>
    <w:p>
      <w:r>
        <w:t> public class CalculateTotalAmountHandler {</w:t>
      </w:r>
    </w:p>
    <w:p>
      <w:r>
        <w:t>    </w:t>
      </w:r>
    </w:p>
    <w:p>
      <w:r>
        <w:t>    // Method to calculate the total amount for Purchase Orders based on related Order Items</w:t>
      </w:r>
    </w:p>
    <w:p>
      <w:r>
        <w:t>    public static void calculateTotal(List&lt;Order_Item__c&gt; newItems, List&lt;Order_Item__c&gt; oldItems, Boolean isInsert, Boolean isUpdate, Boolean isDelete, Boolean isUndelete) {</w:t>
      </w:r>
    </w:p>
    <w:p>
      <w:r>
        <w:t>        </w:t>
      </w:r>
    </w:p>
    <w:p>
      <w:r>
        <w:t>        // Collect Purchase Order IDs affected by changes in Order_Item__c records</w:t>
      </w:r>
    </w:p>
    <w:p>
      <w:r>
        <w:t>        Set&lt;Id&gt; parentIds = new Set&lt;Id&gt;();</w:t>
      </w:r>
    </w:p>
    <w:p>
      <w:r>
        <w:t>        </w:t>
      </w:r>
    </w:p>
    <w:p>
      <w:r>
        <w:t>        // For insert, update, and undelete scenarios</w:t>
      </w:r>
    </w:p>
    <w:p>
      <w:r>
        <w:t>        if (isInsert || isUpdate || isUndelete) {</w:t>
      </w:r>
    </w:p>
    <w:p>
      <w:r>
        <w:t>            for (Order_Item__c ordItem : newItems) {</w:t>
      </w:r>
    </w:p>
    <w:p>
      <w:r>
        <w:t>                parentIds.add(ordItem.Purchase_Order_Id__c);</w:t>
      </w:r>
    </w:p>
    <w:p>
      <w:r>
        <w:t>            }</w:t>
      </w:r>
    </w:p>
    <w:p>
      <w:r>
        <w:t>        }</w:t>
      </w:r>
    </w:p>
    <w:p>
      <w:r>
        <w:t>        </w:t>
      </w:r>
    </w:p>
    <w:p>
      <w:r>
        <w:t>        // For update and delete scenarios</w:t>
      </w:r>
    </w:p>
    <w:p>
      <w:r>
        <w:t>        if (isUpdate || isDelete) {</w:t>
      </w:r>
    </w:p>
    <w:p>
      <w:r>
        <w:t>            for (Order_Item__c ordItem : oldItems) {</w:t>
      </w:r>
    </w:p>
    <w:p>
      <w:r>
        <w:t>                parentIds.add(ordItem.Purchase_Order_Id__c);</w:t>
      </w:r>
    </w:p>
    <w:p>
      <w:r>
        <w:t>            }</w:t>
      </w:r>
    </w:p>
    <w:p>
      <w:r>
        <w:t>        }</w:t>
      </w:r>
    </w:p>
    <w:p>
      <w:r>
        <w:t>        </w:t>
      </w:r>
    </w:p>
    <w:p>
      <w:r>
        <w:t>        // Calculate the total amounts for affected Purchase Orders</w:t>
      </w:r>
    </w:p>
    <w:p>
      <w:r>
        <w:t>        Map&lt;Id, Decimal&gt; purchaseToUpdateMap = new Map&lt;Id, Decimal&gt;();</w:t>
      </w:r>
    </w:p>
    <w:p>
      <w:r>
        <w:t>        </w:t>
      </w:r>
    </w:p>
    <w:p>
      <w:r>
        <w:t>        if (!parentIds.isEmpty()) {</w:t>
      </w:r>
    </w:p>
    <w:p>
      <w:r>
        <w:t>            // Perform an aggregate query to sum the Amount__c for each Purchase Order</w:t>
      </w:r>
    </w:p>
    <w:p>
      <w:r>
        <w:t>            List&lt;AggregateResult&gt; aggrList = [</w:t>
      </w:r>
    </w:p>
    <w:p>
      <w:r>
        <w:t>                SELECT Purchase_Order_Id__c, SUM(Amount__c) totalAmount </w:t>
      </w:r>
    </w:p>
    <w:p>
      <w:r>
        <w:t>                FROM Order_Item__c </w:t>
      </w:r>
    </w:p>
    <w:p>
      <w:r>
        <w:t>                WHERE Purchase_Order_Id__c IN :parentIds </w:t>
      </w:r>
    </w:p>
    <w:p>
      <w:r>
        <w:t>                GROUP BY Purchase_Order_Id__c</w:t>
      </w:r>
    </w:p>
    <w:p>
      <w:r>
        <w:t>            ];</w:t>
      </w:r>
    </w:p>
    <w:p>
      <w:r>
        <w:t>            </w:t>
      </w:r>
    </w:p>
    <w:p>
      <w:r>
        <w:t>            // Map the result to Purchase Order IDs</w:t>
      </w:r>
    </w:p>
    <w:p>
      <w:r>
        <w:t>            for (AggregateResult aggr : aggrList) {</w:t>
      </w:r>
    </w:p>
    <w:p>
      <w:r>
        <w:t>                Id purchaseOrderId = (Id)aggr.get('Purchase_Order_Id__c');</w:t>
      </w:r>
    </w:p>
    <w:p>
      <w:r>
        <w:t>                Decimal totalAmount = (Decimal)aggr.get('totalAmount');</w:t>
      </w:r>
    </w:p>
    <w:p>
      <w:r>
        <w:t>                purchaseToUpdateMap.put(purchaseOrderId, totalAmount);</w:t>
      </w:r>
    </w:p>
    <w:p>
      <w:r>
        <w:t>            }</w:t>
      </w:r>
    </w:p>
    <w:p>
      <w:r>
        <w:t>            </w:t>
      </w:r>
    </w:p>
    <w:p>
      <w:r>
        <w:t>            // Prepare Purchase Order records for update</w:t>
      </w:r>
    </w:p>
    <w:p>
      <w:r>
        <w:t>            List&lt;Purchase_Order__c&gt; purchaseToUpdate = new List&lt;Purchase_Order__c&gt;();</w:t>
      </w:r>
    </w:p>
    <w:p>
      <w:r>
        <w:t>            for (Id purchaseOrderId : purchaseToUpdateMap.keySet()) {</w:t>
      </w:r>
    </w:p>
    <w:p>
      <w:r>
        <w:t>                Purchase_Order__c purchaseOrder = new Purchase_Order__c(Id = purchaseOrderId, Total_Order_cost__c = purchaseToUpdateMap.get(purchaseOrderId));</w:t>
      </w:r>
    </w:p>
    <w:p>
      <w:r>
        <w:t>                purchaseToUpdate.add(purchaseOrder);</w:t>
      </w:r>
    </w:p>
    <w:p>
      <w:r>
        <w:t>            }</w:t>
      </w:r>
    </w:p>
    <w:p>
      <w:r>
        <w:t>            </w:t>
      </w:r>
    </w:p>
    <w:p>
      <w:r>
        <w:t>            // Update Purchase Orders if there are any changes</w:t>
      </w:r>
    </w:p>
    <w:p>
      <w:r>
        <w:t>            if (!purchaseToUpdate.isEmpty()) {</w:t>
      </w:r>
    </w:p>
    <w:p>
      <w:r>
        <w:t>                update purchaseToUpdate;</w:t>
      </w:r>
    </w:p>
    <w:p>
      <w:r>
        <w:t>            }</w:t>
      </w:r>
    </w:p>
    <w:p>
      <w:r>
        <w:t>        }</w:t>
      </w:r>
    </w:p>
    <w:p>
      <w:r>
        <w:t>    }</w:t>
      </w:r>
    </w:p>
    <w:p>
      <w:r>
        <w:t>}</w:t>
      </w:r>
    </w:p>
    <w:p>
      <w:r>
        <w:br/>
      </w:r>
    </w:p>
    <w:p>
      <w:r>
        <w:t> Save it.</w:t>
      </w:r>
    </w:p>
    <w:p>
      <w:pPr>
        <w:pStyle w:val="2"/>
      </w:pPr>
      <w:r>
        <w:t>Milestone 15 – Reports</w:t>
      </w:r>
    </w:p>
    <w:p>
      <w:pPr>
        <w:rPr>
          <w:b/>
          <w:bCs/>
        </w:rPr>
      </w:pPr>
      <w:r>
        <w:rPr>
          <w:b/>
          <w:bCs/>
        </w:rPr>
        <w:t>*Create a Purchase Orders based on Suppliers(Summary) Report</w:t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112" name="图片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图片 11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*Create a Complete Purchase Details Report</w:t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115" name="图片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图片 11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16 – Dashboards</w:t>
      </w:r>
    </w:p>
    <w:p>
      <w:pPr>
        <w:pStyle w:val="3"/>
      </w:pPr>
      <w:r>
        <w:t>Create Dashboard</w:t>
      </w:r>
    </w:p>
    <w:p>
      <w:r>
        <w:t>*Create Dashboard is Medical Inventory DashBoard </w:t>
      </w:r>
    </w:p>
    <w:p>
      <w:r>
        <w:drawing>
          <wp:inline distT="0" distB="0" distL="0" distR="0">
            <wp:extent cx="5731510" cy="3223895"/>
            <wp:effectExtent l="0" t="0" r="0" b="0"/>
            <wp:docPr id="118" name="图片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图片 12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*Then insert the data in purchase orders based on suppliers and complete purchase details report.</w:t>
      </w:r>
    </w:p>
    <w:p>
      <w:pPr>
        <w:pStyle w:val="1"/>
      </w:pPr>
      <w:r>
        <w:drawing>
          <wp:inline distT="0" distB="0" distL="0" distR="0">
            <wp:extent cx="5731510" cy="3223895"/>
            <wp:effectExtent l="0" t="0" r="0" b="0"/>
            <wp:docPr id="121" name="图片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图片 12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t>Conclusion:</w:t>
      </w:r>
    </w:p>
    <w:p>
      <w:r>
        <w:t>A Medical Inventory Management System on Salesforce improves efficiency, accuracy, and accessibility of medical supplies management. While it requires investment and training, the benefits of automation, real-time tracking, and integration make it a valuable tool for healthcare organizations aiming to enhance patient care and reduce costs.</w:t>
      </w:r>
    </w:p>
    <w:p/>
    <w:p/>
    <w:p/>
    <w:p>
      <w:pPr>
        <w:rPr>
          <w:b/>
          <w:bCs/>
        </w:rPr>
      </w:pPr>
      <w:r>
        <w:rPr>
          <w:b/>
          <w:bCs/>
        </w:rPr>
        <w:t xml:space="preserve"> </w:t>
      </w:r>
    </w:p>
    <w:sectPr>
      <w:pgSz w:w="11906" w:h="16838"/>
      <w:pgMar w:top="1440" w:right="1440" w:bottom="1440" w:left="1440" w:header="708" w:footer="708" w:gutter="0"/>
      <w:docGrid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Open Sans">
    <w:altName w:val="Calibri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abstractNum w:abstractNumId="0">
    <w:nsid w:val="07796450"/>
    <w:multiLevelType w:val="multilevel"/>
    <w:tmpl w:val="70420312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eastAsia="Aptos" w:cs="Arial" w:hint="default"/>
        <w:b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7FC0E34"/>
    <w:multiLevelType w:val="multilevel"/>
    <w:tmpl w:val="1654D9E2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DDE134E"/>
    <w:multiLevelType w:val="multilevel"/>
    <w:tmpl w:val="AFBE8E7C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471574C"/>
    <w:multiLevelType w:val="multilevel"/>
    <w:tmpl w:val="80B63214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0000004"/>
    <w:multiLevelType w:val="multilevel"/>
    <w:tmpl w:val="5550718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0000005"/>
    <w:multiLevelType w:val="multilevel"/>
    <w:tmpl w:val="95A686D2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0000006"/>
    <w:multiLevelType w:val="multilevel"/>
    <w:tmpl w:val="95A686D2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0000007"/>
    <w:multiLevelType w:val="multilevel"/>
    <w:tmpl w:val="AACCF4AA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0000008"/>
    <w:multiLevelType w:val="multilevel"/>
    <w:tmpl w:val="AACCF4AA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00000009"/>
    <w:multiLevelType w:val="multilevel"/>
    <w:tmpl w:val="6D3C064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0000000A"/>
    <w:multiLevelType w:val="multilevel"/>
    <w:tmpl w:val="6D3C064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0000000B"/>
    <w:multiLevelType w:val="multilevel"/>
    <w:tmpl w:val="6D3C064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0000000C"/>
    <w:multiLevelType w:val="multilevel"/>
    <w:tmpl w:val="6D3C064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0000000D"/>
    <w:multiLevelType w:val="multilevel"/>
    <w:tmpl w:val="F02AFE2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0000000E"/>
    <w:multiLevelType w:val="multilevel"/>
    <w:tmpl w:val="F02AFE2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0000000F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00000010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00000011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00000012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00000013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00000014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00000015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00000016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00000017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00000018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00000019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0000001A"/>
    <w:multiLevelType w:val="multilevel"/>
    <w:tmpl w:val="2BA820BE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0000001B"/>
    <w:multiLevelType w:val="multilevel"/>
    <w:tmpl w:val="2BA820BE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0000001C"/>
    <w:multiLevelType w:val="multilevel"/>
    <w:tmpl w:val="2BA820BE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90"/>
  <w:bordersDoNotSurroundHeader/>
  <w:bordersDoNotSurroundFooter/>
  <w:defaultTabStop w:val="720"/>
  <w:drawingGridHorizontalSpacing w:val="120"/>
  <w:drawingGridVerticalSpacing w:val="163"/>
  <w:displayHorizontalDrawingGridEvery w:val="0"/>
  <w:displayVerticalDrawingGridEvery w:val="1"/>
  <w:compat>
    <w:spaceForUL/>
    <w:growAutofit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spacing w:after="160" w:line="278" w:lineRule="auto"/>
    </w:pPr>
    <w:rPr>
      <w:rFonts w:ascii="Aptos" w:eastAsia="Aptos" w:cs="Arial" w:hAnsi="Aptos"/>
      <w:kern w:val="2"/>
      <w:sz w:val="24"/>
      <w:szCs w:val="24"/>
      <w:lang w:val="en-IN" w:eastAsia="en-US" w:bidi="ar-SA"/>
    </w:rPr>
  </w:style>
  <w:style w:type="paragraph" w:styleId="1">
    <w:name w:val="heading 1"/>
    <w:basedOn w:val="0"/>
    <w:next w:val="0"/>
    <w:pPr>
      <w:keepNext/>
      <w:keepLines/>
      <w:spacing w:before="360" w:after="80"/>
      <w:outlineLvl w:val="0"/>
    </w:pPr>
    <w:rPr>
      <w:rFonts w:ascii="Aptos Display" w:eastAsia="等线 Light" w:cs="Times New Roman" w:hAnsi="Aptos Display"/>
      <w:color w:val="0F4761"/>
      <w:sz w:val="40"/>
      <w:szCs w:val="40"/>
    </w:rPr>
  </w:style>
  <w:style w:type="paragraph" w:styleId="2">
    <w:name w:val="heading 2"/>
    <w:basedOn w:val="0"/>
    <w:next w:val="0"/>
    <w:pPr>
      <w:keepNext/>
      <w:keepLines/>
      <w:spacing w:before="160" w:after="80"/>
      <w:outlineLvl w:val="1"/>
    </w:pPr>
    <w:rPr>
      <w:rFonts w:ascii="Aptos Display" w:eastAsia="等线 Light" w:cs="Times New Roman" w:hAnsi="Aptos Display"/>
      <w:color w:val="0F4761"/>
      <w:sz w:val="32"/>
      <w:szCs w:val="32"/>
    </w:rPr>
  </w:style>
  <w:style w:type="paragraph" w:styleId="3">
    <w:name w:val="heading 3"/>
    <w:basedOn w:val="0"/>
    <w:next w:val="0"/>
    <w:pPr>
      <w:keepNext/>
      <w:keepLines/>
      <w:spacing w:before="160" w:after="80"/>
      <w:outlineLvl w:val="2"/>
    </w:pPr>
    <w:rPr>
      <w:rFonts w:eastAsia="等线 Light" w:cs="Times New Roman"/>
      <w:color w:val="0F4761"/>
      <w:sz w:val="28"/>
      <w:szCs w:val="28"/>
    </w:rPr>
  </w:style>
  <w:style w:type="paragraph" w:styleId="4">
    <w:name w:val="heading 4"/>
    <w:basedOn w:val="0"/>
    <w:next w:val="0"/>
    <w:pPr>
      <w:keepNext/>
      <w:keepLines/>
      <w:spacing w:before="80" w:after="40"/>
      <w:outlineLvl w:val="3"/>
    </w:pPr>
    <w:rPr>
      <w:rFonts w:eastAsia="等线 Light" w:cs="Times New Roman"/>
      <w:i/>
      <w:iCs/>
      <w:color w:val="0F4761"/>
    </w:rPr>
  </w:style>
  <w:style w:type="paragraph" w:styleId="5">
    <w:name w:val="heading 5"/>
    <w:basedOn w:val="0"/>
    <w:next w:val="0"/>
    <w:pPr>
      <w:keepNext/>
      <w:keepLines/>
      <w:spacing w:before="80" w:after="40"/>
      <w:outlineLvl w:val="4"/>
    </w:pPr>
    <w:rPr>
      <w:rFonts w:eastAsia="等线 Light" w:cs="Times New Roman"/>
      <w:color w:val="0F4761"/>
    </w:rPr>
  </w:style>
  <w:style w:type="paragraph" w:styleId="6">
    <w:name w:val="heading 6"/>
    <w:basedOn w:val="0"/>
    <w:next w:val="0"/>
    <w:pPr>
      <w:keepNext/>
      <w:keepLines/>
      <w:spacing w:before="40" w:after="0"/>
      <w:outlineLvl w:val="5"/>
    </w:pPr>
    <w:rPr>
      <w:rFonts w:eastAsia="等线 Light" w:cs="Times New Roman"/>
      <w:i/>
      <w:iCs/>
      <w:color w:val="595959"/>
    </w:rPr>
  </w:style>
  <w:style w:type="paragraph" w:styleId="7">
    <w:name w:val="heading 7"/>
    <w:basedOn w:val="0"/>
    <w:next w:val="0"/>
    <w:pPr>
      <w:keepNext/>
      <w:keepLines/>
      <w:spacing w:before="40" w:after="0"/>
      <w:outlineLvl w:val="6"/>
    </w:pPr>
    <w:rPr>
      <w:rFonts w:eastAsia="等线 Light" w:cs="Times New Roman"/>
      <w:color w:val="595959"/>
    </w:rPr>
  </w:style>
  <w:style w:type="paragraph" w:styleId="8">
    <w:name w:val="heading 8"/>
    <w:basedOn w:val="0"/>
    <w:next w:val="0"/>
    <w:pPr>
      <w:keepNext/>
      <w:keepLines/>
      <w:spacing w:after="0"/>
      <w:outlineLvl w:val="7"/>
    </w:pPr>
    <w:rPr>
      <w:rFonts w:eastAsia="等线 Light" w:cs="Times New Roman"/>
      <w:i/>
      <w:iCs/>
      <w:color w:val="272727"/>
    </w:rPr>
  </w:style>
  <w:style w:type="paragraph" w:styleId="9">
    <w:name w:val="heading 9"/>
    <w:basedOn w:val="0"/>
    <w:next w:val="0"/>
    <w:pPr>
      <w:keepNext/>
      <w:keepLines/>
      <w:spacing w:after="0"/>
      <w:outlineLvl w:val="8"/>
    </w:pPr>
    <w:rPr>
      <w:rFonts w:eastAsia="等线 Light" w:cs="Times New Roman"/>
      <w:color w:val="272727"/>
    </w:rPr>
  </w:style>
  <w:style w:type="character" w:default="1" w:styleId="10">
    <w:name w:val="Default Paragraph Font"/>
  </w:style>
  <w:style w:type="paragraph" w:styleId="15">
    <w:name w:val="Title"/>
    <w:basedOn w:val="0"/>
    <w:next w:val="0"/>
    <w:pPr>
      <w:spacing w:after="80" w:line="240" w:lineRule="auto"/>
      <w:contextualSpacing/>
    </w:pPr>
    <w:rPr>
      <w:rFonts w:ascii="Aptos Display" w:eastAsia="等线 Light" w:cs="Times New Roman" w:hAnsi="Aptos Display"/>
      <w:spacing w:val="-10"/>
      <w:kern w:val="28"/>
      <w:sz w:val="56"/>
      <w:szCs w:val="56"/>
    </w:rPr>
  </w:style>
  <w:style w:type="paragraph" w:styleId="16">
    <w:name w:val="Subtitle"/>
    <w:basedOn w:val="0"/>
    <w:next w:val="0"/>
    <w:rPr>
      <w:rFonts w:eastAsia="等线 Light" w:cs="Times New Roman"/>
      <w:color w:val="595959"/>
      <w:spacing w:val="15"/>
      <w:sz w:val="28"/>
      <w:szCs w:val="28"/>
    </w:rPr>
  </w:style>
  <w:style w:type="paragraph" w:customStyle="1" w:styleId="17">
    <w:name w:val="Quote"/>
    <w:basedOn w:val="0"/>
    <w:next w:val="0"/>
    <w:pPr>
      <w:spacing w:before="160"/>
      <w:jc w:val="center"/>
    </w:pPr>
    <w:rPr>
      <w:i/>
      <w:iCs/>
      <w:color w:val="404040"/>
    </w:rPr>
  </w:style>
  <w:style w:type="paragraph" w:customStyle="1" w:styleId="18">
    <w:name w:val="List Paragraph"/>
    <w:basedOn w:val="0"/>
    <w:pPr>
      <w:ind w:left="720"/>
      <w:contextualSpacing/>
    </w:pPr>
  </w:style>
  <w:style w:type="character" w:customStyle="1" w:styleId="19">
    <w:name w:val="Intense Emphasis"/>
    <w:basedOn w:val="10"/>
    <w:rPr>
      <w:i/>
      <w:iCs/>
      <w:color w:val="0F4761"/>
    </w:rPr>
  </w:style>
  <w:style w:type="paragraph" w:customStyle="1" w:styleId="20">
    <w:name w:val="Intense Quote"/>
    <w:basedOn w:val="0"/>
    <w:next w:val="0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/>
    </w:rPr>
  </w:style>
  <w:style w:type="character" w:customStyle="1" w:styleId="21">
    <w:name w:val="Intense Reference"/>
    <w:basedOn w:val="10"/>
    <w:rPr>
      <w:b/>
      <w:bCs/>
      <w:caps w:val="0"/>
      <w:smallCaps/>
      <w:color w:val="0F4761"/>
      <w:spacing w:val="5"/>
    </w:rPr>
  </w:style>
  <w:style w:type="character" w:styleId="22">
    <w:name w:val="Hyperlink"/>
    <w:basedOn w:val="10"/>
    <w:rPr>
      <w:color w:val="467886"/>
      <w:u w:val="single"/>
    </w:rPr>
  </w:style>
  <w:style w:type="character" w:customStyle="1" w:styleId="23">
    <w:name w:val="Unresolved Mention"/>
    <w:basedOn w:val="10"/>
    <w:rPr>
      <w:color w:val="605E5C"/>
      <w:shd w:val="clear" w:color="auto" w:fill="E1DFDD"/>
    </w:rPr>
  </w:style>
  <w:style w:type="paragraph" w:customStyle="1" w:styleId="24">
    <w:name w:val="No Spacing"/>
    <w:pPr>
      <w:spacing w:after="0" w:line="240" w:lineRule="auto"/>
    </w:pPr>
    <w:rPr>
      <w:rFonts w:ascii="Aptos" w:eastAsia="Aptos" w:cs="Arial" w:hAnsi="Aptos"/>
      <w:kern w:val="2"/>
      <w:sz w:val="24"/>
      <w:szCs w:val="24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hyperlink" Target="https://developers.salesforce.com/Signup*" TargetMode="External"/><Relationship Id="rId3" Type="http://schemas.openxmlformats.org/officeDocument/2006/relationships/image" Target="media/2.png"/><Relationship Id="rId4" Type="http://schemas.openxmlformats.org/officeDocument/2006/relationships/image" Target="media/5.png"/><Relationship Id="rId5" Type="http://schemas.openxmlformats.org/officeDocument/2006/relationships/image" Target="media/8.png"/><Relationship Id="rId6" Type="http://schemas.openxmlformats.org/officeDocument/2006/relationships/image" Target="media/11.png"/><Relationship Id="rId7" Type="http://schemas.openxmlformats.org/officeDocument/2006/relationships/image" Target="media/14.png"/><Relationship Id="rId8" Type="http://schemas.openxmlformats.org/officeDocument/2006/relationships/image" Target="media/17.png"/><Relationship Id="rId9" Type="http://schemas.openxmlformats.org/officeDocument/2006/relationships/image" Target="media/20.png"/><Relationship Id="rId10" Type="http://schemas.openxmlformats.org/officeDocument/2006/relationships/image" Target="media/23.png"/><Relationship Id="rId11" Type="http://schemas.openxmlformats.org/officeDocument/2006/relationships/image" Target="media/26.png"/><Relationship Id="rId12" Type="http://schemas.openxmlformats.org/officeDocument/2006/relationships/image" Target="media/29.png"/><Relationship Id="rId13" Type="http://schemas.openxmlformats.org/officeDocument/2006/relationships/image" Target="media/32.png"/><Relationship Id="rId14" Type="http://schemas.openxmlformats.org/officeDocument/2006/relationships/image" Target="media/35.png"/><Relationship Id="rId15" Type="http://schemas.openxmlformats.org/officeDocument/2006/relationships/image" Target="media/38.png"/><Relationship Id="rId16" Type="http://schemas.openxmlformats.org/officeDocument/2006/relationships/image" Target="media/41.png"/><Relationship Id="rId17" Type="http://schemas.openxmlformats.org/officeDocument/2006/relationships/image" Target="media/44.png"/><Relationship Id="rId18" Type="http://schemas.openxmlformats.org/officeDocument/2006/relationships/image" Target="media/47.png"/><Relationship Id="rId19" Type="http://schemas.openxmlformats.org/officeDocument/2006/relationships/image" Target="media/50.png"/><Relationship Id="rId20" Type="http://schemas.openxmlformats.org/officeDocument/2006/relationships/image" Target="media/53.png"/><Relationship Id="rId21" Type="http://schemas.openxmlformats.org/officeDocument/2006/relationships/image" Target="media/56.png"/><Relationship Id="rId22" Type="http://schemas.openxmlformats.org/officeDocument/2006/relationships/image" Target="media/59.png"/><Relationship Id="rId23" Type="http://schemas.openxmlformats.org/officeDocument/2006/relationships/image" Target="media/62.png"/><Relationship Id="rId24" Type="http://schemas.openxmlformats.org/officeDocument/2006/relationships/image" Target="media/65.png"/><Relationship Id="rId25" Type="http://schemas.openxmlformats.org/officeDocument/2006/relationships/image" Target="media/68.png"/><Relationship Id="rId26" Type="http://schemas.openxmlformats.org/officeDocument/2006/relationships/image" Target="media/71.png"/><Relationship Id="rId27" Type="http://schemas.openxmlformats.org/officeDocument/2006/relationships/image" Target="media/74.png"/><Relationship Id="rId28" Type="http://schemas.openxmlformats.org/officeDocument/2006/relationships/image" Target="media/77.png"/><Relationship Id="rId29" Type="http://schemas.openxmlformats.org/officeDocument/2006/relationships/image" Target="media/80.png"/><Relationship Id="rId30" Type="http://schemas.openxmlformats.org/officeDocument/2006/relationships/image" Target="media/83.jpeg"/><Relationship Id="rId31" Type="http://schemas.openxmlformats.org/officeDocument/2006/relationships/image" Target="media/86.png"/><Relationship Id="rId32" Type="http://schemas.openxmlformats.org/officeDocument/2006/relationships/image" Target="media/89.jpeg"/><Relationship Id="rId33" Type="http://schemas.openxmlformats.org/officeDocument/2006/relationships/image" Target="media/92.jpeg"/><Relationship Id="rId34" Type="http://schemas.openxmlformats.org/officeDocument/2006/relationships/image" Target="media/95.jpeg"/><Relationship Id="rId35" Type="http://schemas.openxmlformats.org/officeDocument/2006/relationships/image" Target="media/98.jpeg"/><Relationship Id="rId36" Type="http://schemas.openxmlformats.org/officeDocument/2006/relationships/image" Target="media/101.jpeg"/><Relationship Id="rId37" Type="http://schemas.openxmlformats.org/officeDocument/2006/relationships/image" Target="media/104.jpeg"/><Relationship Id="rId38" Type="http://schemas.openxmlformats.org/officeDocument/2006/relationships/image" Target="media/107.jpeg"/><Relationship Id="rId39" Type="http://schemas.openxmlformats.org/officeDocument/2006/relationships/image" Target="media/110.jpeg"/><Relationship Id="rId40" Type="http://schemas.openxmlformats.org/officeDocument/2006/relationships/image" Target="media/113.png"/><Relationship Id="rId41" Type="http://schemas.openxmlformats.org/officeDocument/2006/relationships/image" Target="media/116.png"/><Relationship Id="rId42" Type="http://schemas.openxmlformats.org/officeDocument/2006/relationships/image" Target="media/119.png"/><Relationship Id="rId43" Type="http://schemas.openxmlformats.org/officeDocument/2006/relationships/image" Target="media/122.png"/><Relationship Id="rId44" Type="http://schemas.openxmlformats.org/officeDocument/2006/relationships/styles" Target="styles.xml"/><Relationship Id="rId45" Type="http://schemas.openxmlformats.org/officeDocument/2006/relationships/numbering" Target="numbering.xml"/><Relationship Id="rId46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3</TotalTime>
  <Application>Yozo_Office</Application>
  <Pages>30</Pages>
  <Words>1496</Words>
  <Characters>8721</Characters>
  <Lines>412</Lines>
  <Paragraphs>254</Paragraphs>
  <CharactersWithSpaces>10893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Devi Devi</dc:creator>
  <cp:lastModifiedBy>vivo user</cp:lastModifiedBy>
  <cp:revision>2</cp:revision>
  <cp:lastPrinted>2025-09-05T12:35:00Z</cp:lastPrinted>
  <dcterms:created xsi:type="dcterms:W3CDTF">2025-09-19T17:05:00Z</dcterms:created>
  <dcterms:modified xsi:type="dcterms:W3CDTF">2025-09-25T15:05:36Z</dcterms:modified>
</cp:coreProperties>
</file>